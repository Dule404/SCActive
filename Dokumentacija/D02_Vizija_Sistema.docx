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3275E7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SC Active</w:t>
      </w:r>
    </w:p>
    <w:p w:rsidR="003372D3" w:rsidRPr="003372D3" w:rsidRDefault="003275E7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Sportski Centar Active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CD4677">
              <w:rPr>
                <w:lang w:val="sr-Latn-CS"/>
              </w:rPr>
              <w:t>7.03.2022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CD4677" w:rsidRDefault="006B668A" w:rsidP="003372D3">
            <w:pPr>
              <w:pStyle w:val="Tabletext"/>
            </w:pPr>
            <w:r>
              <w:rPr>
                <w:lang w:val="sr-Latn-CS"/>
              </w:rPr>
              <w:t>Marko</w:t>
            </w:r>
            <w:r w:rsidR="00CD4677">
              <w:rPr>
                <w:lang w:val="sr-Latn-CS"/>
              </w:rPr>
              <w:t xml:space="preserve"> Kosti</w:t>
            </w:r>
            <w:r w:rsidR="00CD4677">
              <w:rPr>
                <w:lang w:val="sr-Latn-RS"/>
              </w:rPr>
              <w:t>ć</w:t>
            </w:r>
            <w:bookmarkStart w:id="0" w:name="_GoBack"/>
            <w:bookmarkEnd w:id="0"/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6B668A">
        <w:rPr>
          <w:lang w:val="sr-Latn-CS"/>
        </w:rPr>
        <w:t>SC Active</w:t>
      </w:r>
      <w:r>
        <w:rPr>
          <w:lang w:val="sr-Latn-CS"/>
        </w:rPr>
        <w:t xml:space="preserve"> portala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Pr="004B1084" w:rsidRDefault="00B849B5" w:rsidP="00DE518F">
      <w:pPr>
        <w:pStyle w:val="BodyText"/>
      </w:pPr>
      <w:r>
        <w:rPr>
          <w:lang w:val="sr-Latn-CS"/>
        </w:rPr>
        <w:t xml:space="preserve">Dokument se odnosi na </w:t>
      </w:r>
      <w:r w:rsidR="006B668A">
        <w:t>“</w:t>
      </w:r>
      <w:r w:rsidR="006B668A">
        <w:rPr>
          <w:lang w:val="sr-Latn-CS"/>
        </w:rPr>
        <w:t xml:space="preserve">SC Active“ WEB aplikaciju koja će korisnicima pružiti </w:t>
      </w:r>
      <w:r w:rsidR="004B1084">
        <w:rPr>
          <w:lang w:val="sr-Latn-CS"/>
        </w:rPr>
        <w:t>adekvatan i efikasan pristup personalizovanom planu treninga i adekvatnoj ishrani.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Pr="000E3E36" w:rsidRDefault="000E3E36" w:rsidP="000E3E36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SC Active</w:t>
      </w:r>
      <w:r w:rsidR="004B1084">
        <w:rPr>
          <w:lang w:val="sr-Latn-CS"/>
        </w:rPr>
        <w:t xml:space="preserve"> </w:t>
      </w:r>
      <w:r w:rsidR="00DE518F">
        <w:rPr>
          <w:lang w:val="sr-Latn-CS"/>
        </w:rPr>
        <w:t xml:space="preserve"> – Predlog projekta</w:t>
      </w:r>
      <w:r w:rsidR="00873886">
        <w:rPr>
          <w:lang w:val="sr-Latn-CS"/>
        </w:rPr>
        <w:t>,</w:t>
      </w:r>
      <w:r w:rsidR="00F71D08">
        <w:rPr>
          <w:lang w:val="sr-Latn-CS"/>
        </w:rPr>
        <w:t xml:space="preserve"> </w:t>
      </w:r>
      <w:r w:rsidR="00160CB6">
        <w:rPr>
          <w:lang w:val="sr-Latn-CS"/>
        </w:rPr>
        <w:t>SWE-</w:t>
      </w:r>
      <w:r w:rsidR="000B5D20">
        <w:rPr>
          <w:lang w:val="sr-Latn-CS"/>
        </w:rPr>
        <w:t>SCA</w:t>
      </w:r>
      <w:r w:rsidR="00894599">
        <w:rPr>
          <w:lang w:val="sr-Latn-CS"/>
        </w:rPr>
        <w:t>c</w:t>
      </w:r>
      <w:r w:rsidR="000B5D20">
        <w:rPr>
          <w:lang w:val="sr-Latn-CS"/>
        </w:rPr>
        <w:t>tive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E315D8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SWETeam</w:t>
      </w:r>
      <w:r w:rsidR="00DE518F" w:rsidRPr="006F61C6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:rsidR="00E061BD" w:rsidRDefault="004B1084" w:rsidP="007C6B66">
      <w:pPr>
        <w:pStyle w:val="BodyText"/>
        <w:rPr>
          <w:lang w:val="sr-Latn-CS"/>
        </w:rPr>
      </w:pPr>
      <w:r>
        <w:rPr>
          <w:lang w:val="sr-Latn-CS"/>
        </w:rPr>
        <w:t>SC Active</w:t>
      </w:r>
      <w:r w:rsidR="00E061BD">
        <w:rPr>
          <w:lang w:val="sr-Latn-CS"/>
        </w:rPr>
        <w:t xml:space="preserve"> sistem predstavlja Web portal čija je namena prezentovanje, kreiranje i održavanje sadržaja </w:t>
      </w:r>
      <w:r w:rsidR="003307CF">
        <w:rPr>
          <w:lang w:val="sr-Latn-CS"/>
        </w:rPr>
        <w:t xml:space="preserve">vezanih za rad online sportskog centra (u daljem nastavku SC). </w:t>
      </w:r>
      <w:r w:rsidR="00E061BD">
        <w:rPr>
          <w:lang w:val="sr-Latn-CS"/>
        </w:rPr>
        <w:t>Karakteristični sadržaji kojima se</w:t>
      </w:r>
      <w:r w:rsidR="003307CF">
        <w:rPr>
          <w:lang w:val="sr-Latn-CS"/>
        </w:rPr>
        <w:t xml:space="preserve"> SC</w:t>
      </w:r>
      <w:r w:rsidR="00E061BD">
        <w:rPr>
          <w:lang w:val="sr-Latn-CS"/>
        </w:rPr>
        <w:t xml:space="preserve"> prezentuje su </w:t>
      </w:r>
      <w:r w:rsidR="00930725">
        <w:rPr>
          <w:lang w:val="sr-Latn-CS"/>
        </w:rPr>
        <w:t xml:space="preserve">osnovni podaci o </w:t>
      </w:r>
      <w:r w:rsidR="003307CF">
        <w:rPr>
          <w:lang w:val="sr-Latn-CS"/>
        </w:rPr>
        <w:t>trenerima i članovima, detaljne instrukcije vezane za programe treninga i planove ishrane.</w:t>
      </w:r>
    </w:p>
    <w:p w:rsidR="003307CF" w:rsidRDefault="003307CF" w:rsidP="007C6B66">
      <w:pPr>
        <w:pStyle w:val="BodyText"/>
        <w:rPr>
          <w:lang w:val="sr-Latn-CS"/>
        </w:rPr>
      </w:pPr>
      <w:r>
        <w:rPr>
          <w:lang w:val="sr-Latn-CS"/>
        </w:rPr>
        <w:t>SC Active će obezbediti fitnes trenerima lakšu eksploataciju na tržištu i svim ljudima koji žele da krenu sa treningom i adekvatnijom ishranom odgovarajućeg trenera i plan ishrane sastavljen na osnovu njihovih potreba.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2D6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Nemogućnost trenera da na lakši način dođu do klijenata i ljudi da dođu do kvalitetnog sadržaja i mentora u oblasti fitnesa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2D6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Sve sportiste koji stagniraju i ne mogu dostići svoj pun potencijal zbog nedostatka informacija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2D6C">
            <w:pPr>
              <w:pStyle w:val="BodyText"/>
              <w:ind w:left="0"/>
              <w:rPr>
                <w:lang w:val="sr-Latn-CS"/>
              </w:rPr>
            </w:pPr>
            <w:r>
              <w:t>Loša informisanost i nedostatak znanja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C612C3">
            <w:pPr>
              <w:pStyle w:val="BodyText"/>
              <w:ind w:left="0"/>
              <w:rPr>
                <w:lang w:val="sr-Latn-CS"/>
              </w:rPr>
            </w:pPr>
            <w:r>
              <w:t>Povećati nivo informisanosti i približiti sport svim zainteresovanim ljudima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954"/>
      </w:tblGrid>
      <w:tr w:rsidR="00C612C3" w:rsidRPr="003372D3" w:rsidTr="007B440C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12C3" w:rsidRPr="003372D3" w:rsidRDefault="00C612C3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612C3" w:rsidRDefault="00C612C3" w:rsidP="00C445E7">
            <w:r>
              <w:t>Svim zainteresovanim ljudima koji se bave ili se žele baviti sportom</w:t>
            </w:r>
          </w:p>
        </w:tc>
      </w:tr>
      <w:tr w:rsidR="00C612C3" w:rsidRPr="003372D3" w:rsidTr="007B440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12C3" w:rsidRPr="003372D3" w:rsidRDefault="00C612C3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9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2C3" w:rsidRDefault="00C612C3" w:rsidP="00C445E7">
            <w:r>
              <w:t>Će omoguciti pristup kvalitetnoj opremi I boljoj informisanosti o sportskim aktivnostima</w:t>
            </w:r>
          </w:p>
        </w:tc>
      </w:tr>
      <w:tr w:rsidR="00206E1F" w:rsidRPr="003372D3" w:rsidTr="007B440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9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C612C3" w:rsidP="00C612C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</w:t>
            </w:r>
            <w:r w:rsidR="00143087">
              <w:rPr>
                <w:lang w:val="sr-Latn-CS"/>
              </w:rPr>
              <w:t xml:space="preserve"> aplikacija.</w:t>
            </w:r>
          </w:p>
        </w:tc>
      </w:tr>
      <w:tr w:rsidR="00C612C3" w:rsidRPr="003372D3" w:rsidTr="007B440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12C3" w:rsidRPr="003372D3" w:rsidRDefault="00C612C3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9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2C3" w:rsidRDefault="00C612C3" w:rsidP="00C445E7">
            <w:r>
              <w:t>Će imati user-friendly interfejs i proverene informacije</w:t>
            </w:r>
          </w:p>
        </w:tc>
      </w:tr>
      <w:tr w:rsidR="00CC03FB" w:rsidRPr="003372D3" w:rsidTr="007B440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3FB" w:rsidRPr="003372D3" w:rsidRDefault="00CC03FB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9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3FB" w:rsidRDefault="00CC03FB" w:rsidP="00C445E7">
            <w:r>
              <w:t>Ostalih sportskih centara koji su previše geografski orijentisani i pretrpani neproverenim informacijama</w:t>
            </w:r>
          </w:p>
        </w:tc>
      </w:tr>
      <w:tr w:rsidR="00CC03FB" w:rsidRPr="003372D3" w:rsidTr="007B440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03FB" w:rsidRPr="003372D3" w:rsidRDefault="00CC03FB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95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03FB" w:rsidRDefault="00CC03FB" w:rsidP="00C445E7">
            <w:r>
              <w:t>Biti orijentisan globalno i zahtevaće stručnu proveru informacija pre izlaganja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:rsidR="007B440C" w:rsidRDefault="00813E92" w:rsidP="007B440C">
      <w:pPr>
        <w:pStyle w:val="BodyText"/>
        <w:rPr>
          <w:lang w:val="sr-Latn-RS"/>
        </w:rPr>
      </w:pPr>
      <w:r>
        <w:rPr>
          <w:lang w:val="sr-Latn-RS"/>
        </w:rPr>
        <w:t xml:space="preserve">Personalni fitnes </w:t>
      </w:r>
      <w:r w:rsidR="007B440C">
        <w:rPr>
          <w:lang w:val="sr-Latn-RS"/>
        </w:rPr>
        <w:t>trener</w:t>
      </w:r>
      <w:r w:rsidR="003B7A84">
        <w:rPr>
          <w:lang w:val="sr-Latn-RS"/>
        </w:rPr>
        <w:t>i</w:t>
      </w:r>
    </w:p>
    <w:p w:rsidR="003B7A84" w:rsidRDefault="003B7A84" w:rsidP="003B7A84">
      <w:pPr>
        <w:pStyle w:val="BodyText"/>
        <w:ind w:left="0"/>
        <w:rPr>
          <w:lang w:val="sr-Latn-RS"/>
        </w:rPr>
      </w:pPr>
      <w:r>
        <w:rPr>
          <w:lang w:val="sr-Latn-RS"/>
        </w:rPr>
        <w:tab/>
        <w:t>Treneri iz svake grane sporta (npr. Odbojka, košarka, plivanje...)</w:t>
      </w:r>
    </w:p>
    <w:p w:rsidR="007B440C" w:rsidRDefault="003B7A84" w:rsidP="009075F6">
      <w:pPr>
        <w:pStyle w:val="BodyText"/>
        <w:rPr>
          <w:lang w:val="sr-Latn-RS"/>
        </w:rPr>
      </w:pPr>
      <w:r>
        <w:rPr>
          <w:lang w:val="sr-Latn-RS"/>
        </w:rPr>
        <w:t>Član SC Activa</w:t>
      </w:r>
    </w:p>
    <w:p w:rsidR="007B440C" w:rsidRPr="007B440C" w:rsidRDefault="007B440C" w:rsidP="003B7A84">
      <w:pPr>
        <w:pStyle w:val="BodyText"/>
        <w:rPr>
          <w:lang w:val="sr-Latn-RS"/>
        </w:rPr>
      </w:pPr>
      <w:r>
        <w:rPr>
          <w:lang w:val="sr-Latn-RS"/>
        </w:rPr>
        <w:t>Administrator</w:t>
      </w:r>
    </w:p>
    <w:p w:rsidR="00430165" w:rsidRPr="00430165" w:rsidRDefault="00B849B5" w:rsidP="00430165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:rsidR="00473588" w:rsidRDefault="00430165" w:rsidP="005E0190">
      <w:pPr>
        <w:pStyle w:val="BodyText"/>
      </w:pPr>
      <w:r>
        <w:rPr>
          <w:lang w:val="sr-Latn-CS"/>
        </w:rPr>
        <w:t xml:space="preserve">Potencijalni članovi </w:t>
      </w:r>
      <w:r>
        <w:t>SC-a “Active” mogu biti svi ljudi koji žele da se bave nekim od gore navedenih sportova ili da krenu sa personalnim treninzima u okviru teretane SC-a “</w:t>
      </w:r>
      <w:r>
        <w:rPr>
          <w:lang w:val="sr-Latn-RS"/>
        </w:rPr>
        <w:t>Active</w:t>
      </w:r>
      <w:r>
        <w:t>”.</w:t>
      </w:r>
    </w:p>
    <w:p w:rsidR="00430165" w:rsidRPr="005E0190" w:rsidRDefault="005E0190" w:rsidP="005E0190">
      <w:pPr>
        <w:pStyle w:val="BodyText"/>
      </w:pPr>
      <w:r w:rsidRPr="005E0190">
        <w:t xml:space="preserve"> </w:t>
      </w:r>
    </w:p>
    <w:p w:rsidR="00206E1F" w:rsidRPr="00363206" w:rsidRDefault="00D44844" w:rsidP="00363206">
      <w:pPr>
        <w:pStyle w:val="Heading2"/>
        <w:rPr>
          <w:lang w:val="sr-Latn-CS"/>
        </w:rPr>
      </w:pPr>
      <w:bookmarkStart w:id="10" w:name="_Toc161771500"/>
      <w:r>
        <w:rPr>
          <w:lang w:val="sr-Latn-CS"/>
        </w:rPr>
        <w:t>Profili korisnika</w:t>
      </w:r>
      <w:bookmarkEnd w:id="10"/>
    </w:p>
    <w:p w:rsidR="00144506" w:rsidRDefault="00144506" w:rsidP="003B1702">
      <w:pPr>
        <w:pStyle w:val="BodyText"/>
        <w:rPr>
          <w:b/>
          <w:lang w:val="sr-Latn-CS"/>
        </w:rPr>
      </w:pPr>
    </w:p>
    <w:p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</w:t>
      </w:r>
      <w:r w:rsidR="00363206">
        <w:rPr>
          <w:lang w:val="sr-Latn-CS"/>
        </w:rPr>
        <w:t>aplikacije</w:t>
      </w:r>
      <w:r>
        <w:rPr>
          <w:lang w:val="sr-Latn-CS"/>
        </w:rPr>
        <w:t xml:space="preserve">. </w:t>
      </w:r>
    </w:p>
    <w:p w:rsidR="003B1702" w:rsidRDefault="00804367" w:rsidP="00363206">
      <w:pPr>
        <w:pStyle w:val="BodyText"/>
        <w:rPr>
          <w:lang w:val="sr-Latn-CS"/>
        </w:rPr>
      </w:pPr>
      <w:r>
        <w:rPr>
          <w:lang w:val="sr-Latn-CS"/>
        </w:rPr>
        <w:t>U uloz</w:t>
      </w:r>
      <w:r w:rsidR="00363206">
        <w:rPr>
          <w:lang w:val="sr-Latn-CS"/>
        </w:rPr>
        <w:t>i administratora će se naći odgovoran full-stack WEB developer.</w:t>
      </w:r>
    </w:p>
    <w:p w:rsidR="00EC64E2" w:rsidRDefault="00EC64E2" w:rsidP="00EC64E2">
      <w:pPr>
        <w:pStyle w:val="BodyText"/>
        <w:rPr>
          <w:b/>
          <w:lang w:val="sr-Latn-CS"/>
        </w:rPr>
      </w:pPr>
      <w:r>
        <w:rPr>
          <w:b/>
          <w:lang w:val="sr-Latn-CS"/>
        </w:rPr>
        <w:t>Personalni fitnes trener:</w:t>
      </w:r>
    </w:p>
    <w:p w:rsidR="00DC3177" w:rsidRDefault="00DC3177" w:rsidP="00EC64E2">
      <w:pPr>
        <w:pStyle w:val="BodyText"/>
        <w:rPr>
          <w:lang w:val="sr-Latn-CS"/>
        </w:rPr>
      </w:pPr>
      <w:r>
        <w:rPr>
          <w:lang w:val="sr-Latn-CS"/>
        </w:rPr>
        <w:t>Personalni fitnes trener je zadužen za rad sa kljientima u teretani, kao i na kreiranju adekvatnog plana ishrane.</w:t>
      </w:r>
    </w:p>
    <w:p w:rsidR="00EC64E2" w:rsidRDefault="00EC64E2" w:rsidP="00EC64E2">
      <w:pPr>
        <w:pStyle w:val="BodyText"/>
        <w:rPr>
          <w:lang w:val="sr-Latn-CS"/>
        </w:rPr>
      </w:pPr>
      <w:r>
        <w:rPr>
          <w:lang w:val="sr-Latn-CS"/>
        </w:rPr>
        <w:t>Osoba sa dugogodišnjim iskustvom u radu sa klijentima, kako online tako i, pre svega, uživo.</w:t>
      </w:r>
      <w:r w:rsidR="00DC3177">
        <w:rPr>
          <w:lang w:val="sr-Latn-CS"/>
        </w:rPr>
        <w:t xml:space="preserve"> </w:t>
      </w:r>
    </w:p>
    <w:p w:rsidR="00DC3177" w:rsidRDefault="00DC3177" w:rsidP="00EC64E2">
      <w:pPr>
        <w:pStyle w:val="BodyText"/>
        <w:rPr>
          <w:lang w:val="sr-Latn-CS"/>
        </w:rPr>
      </w:pPr>
      <w:r>
        <w:rPr>
          <w:lang w:val="sr-Latn-CS"/>
        </w:rPr>
        <w:t>Personalni fitnes trener će imati pristup i podacima o klijentima.</w:t>
      </w:r>
    </w:p>
    <w:p w:rsidR="00EC64E2" w:rsidRPr="00DC3177" w:rsidRDefault="00DC3177" w:rsidP="00DC3177">
      <w:pPr>
        <w:pStyle w:val="BodyText"/>
        <w:rPr>
          <w:b/>
          <w:lang w:val="sr-Latn-CS"/>
        </w:rPr>
      </w:pPr>
      <w:r>
        <w:rPr>
          <w:b/>
          <w:lang w:val="sr-Latn-CS"/>
        </w:rPr>
        <w:t>Trener iz ostalih grana sporta:</w:t>
      </w:r>
    </w:p>
    <w:p w:rsidR="004E6C9A" w:rsidRDefault="00DC3177" w:rsidP="004E6C9A">
      <w:pPr>
        <w:pStyle w:val="BodyText"/>
        <w:rPr>
          <w:lang w:val="sr-Latn-CS"/>
        </w:rPr>
      </w:pPr>
      <w:r>
        <w:rPr>
          <w:lang w:val="sr-Latn-CS"/>
        </w:rPr>
        <w:t xml:space="preserve">Treneri su zaduženi za rad sa sportistima u grupama. Ukoliko članovi sportskog centra to žele, mogu da zakažu personalni trening u okviru svog sporta. </w:t>
      </w:r>
    </w:p>
    <w:p w:rsidR="00DC3177" w:rsidRDefault="00DC3177" w:rsidP="004E6C9A">
      <w:pPr>
        <w:pStyle w:val="BodyText"/>
        <w:rPr>
          <w:lang w:val="sr-Latn-CS"/>
        </w:rPr>
      </w:pPr>
      <w:r>
        <w:rPr>
          <w:lang w:val="sr-Latn-CS"/>
        </w:rPr>
        <w:t>Kvalifikac</w:t>
      </w:r>
      <w:r w:rsidR="00A2296C">
        <w:rPr>
          <w:lang w:val="sr-Latn-CS"/>
        </w:rPr>
        <w:t>ija koju ovaj trener poseduje je</w:t>
      </w:r>
      <w:r>
        <w:rPr>
          <w:lang w:val="sr-Latn-CS"/>
        </w:rPr>
        <w:t xml:space="preserve"> dugogodišnji rad sa sportistim</w:t>
      </w:r>
      <w:r w:rsidR="00A2296C">
        <w:rPr>
          <w:lang w:val="sr-Latn-CS"/>
        </w:rPr>
        <w:t>a u okviru svog sporta.</w:t>
      </w:r>
    </w:p>
    <w:p w:rsidR="00A2296C" w:rsidRPr="00DC3177" w:rsidRDefault="00A2296C" w:rsidP="00A2296C">
      <w:pPr>
        <w:pStyle w:val="BodyText"/>
        <w:rPr>
          <w:b/>
          <w:lang w:val="sr-Latn-CS"/>
        </w:rPr>
      </w:pPr>
      <w:r>
        <w:rPr>
          <w:b/>
          <w:lang w:val="sr-Latn-CS"/>
        </w:rPr>
        <w:t>Član SC-a:</w:t>
      </w:r>
    </w:p>
    <w:p w:rsidR="00A2296C" w:rsidRPr="003372D3" w:rsidRDefault="00A2296C" w:rsidP="00A2296C">
      <w:pPr>
        <w:pStyle w:val="BodyText"/>
        <w:rPr>
          <w:lang w:val="sr-Latn-CS"/>
        </w:rPr>
      </w:pPr>
      <w:r>
        <w:rPr>
          <w:lang w:val="sr-Latn-CS"/>
        </w:rPr>
        <w:t>Član sportskog centra ne mora da ima nikakvo iskustvo niti dodirnih tačaka sa sportom. Pre prijema u sam sportski centar, član prolazi detaljnu proveru fizičke spreme.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:rsidR="00206E1F" w:rsidRPr="003372D3" w:rsidRDefault="00206E1F">
      <w:pPr>
        <w:rPr>
          <w:lang w:val="sr-Latn-CS"/>
        </w:rPr>
      </w:pPr>
    </w:p>
    <w:p w:rsidR="003D5C38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</w:t>
      </w:r>
      <w:r w:rsidR="003D5C38">
        <w:rPr>
          <w:lang w:val="sr-Latn-CS"/>
        </w:rPr>
        <w:t>um modemsku Internet konekciju.</w:t>
      </w: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:rsidR="00206E1F" w:rsidRPr="003372D3" w:rsidRDefault="00206E1F">
      <w:pPr>
        <w:rPr>
          <w:lang w:val="sr-Latn-CS"/>
        </w:rPr>
      </w:pPr>
    </w:p>
    <w:p w:rsidR="003D5C38" w:rsidRPr="00AF6579" w:rsidRDefault="00571FC4" w:rsidP="003D5C3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Osnovne potrebe korisnika identifikovane na osnovu</w:t>
      </w:r>
      <w:r w:rsidR="003D5C38">
        <w:rPr>
          <w:lang w:val="sr-Latn-CS"/>
        </w:rPr>
        <w:t xml:space="preserve"> provere fizičke spreme: odre</w:t>
      </w:r>
      <w:r w:rsidR="003D5C38">
        <w:rPr>
          <w:lang w:val="sr-Latn-RS"/>
        </w:rPr>
        <w:t xml:space="preserve">đuju treneri </w:t>
      </w:r>
      <w:r w:rsidR="00AF6579">
        <w:rPr>
          <w:lang w:val="sr-Latn-RS"/>
        </w:rPr>
        <w:t>u zavisnosti od sporta ili teretane.</w:t>
      </w:r>
    </w:p>
    <w:p w:rsidR="00206E1F" w:rsidRPr="00AF6579" w:rsidRDefault="00AF6579" w:rsidP="00AF6579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RS"/>
        </w:rPr>
        <w:t>Čista oprema za trening i rezervna obuća.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:rsidR="00AF6579" w:rsidRDefault="00AF6579" w:rsidP="00AF6579">
      <w:pPr>
        <w:pStyle w:val="BodyText"/>
        <w:rPr>
          <w:lang w:val="sr-Latn-CS"/>
        </w:rPr>
      </w:pPr>
      <w:r>
        <w:rPr>
          <w:lang w:val="sr-Latn-CS"/>
        </w:rPr>
        <w:t>Naš tim je pronašao sličan tip aplikacije, koji međutim nema sve pogodnosti koje naša WEB aplikacija nudi. Primer: MyFitnessPal</w:t>
      </w:r>
    </w:p>
    <w:p w:rsidR="00AF6579" w:rsidRPr="003372D3" w:rsidRDefault="00AF6579" w:rsidP="00AF6579">
      <w:pPr>
        <w:pStyle w:val="BodyText"/>
        <w:rPr>
          <w:lang w:val="sr-Latn-CS"/>
        </w:rPr>
      </w:pPr>
      <w:r>
        <w:rPr>
          <w:lang w:val="sr-Latn-CS"/>
        </w:rPr>
        <w:lastRenderedPageBreak/>
        <w:t>Što se tiče konkurencije, naš tim nije našao WEB aplikaciju sličnu ovoj nigde na tržištu, pa samim tim ne možemo sa sigurnošću da tvrdimo da nešto slično ovome već postoji.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950BDD">
        <w:rPr>
          <w:lang w:val="sr-Latn-CS"/>
        </w:rPr>
        <w:t>SC Active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:rsidR="00206E1F" w:rsidRPr="003372D3" w:rsidRDefault="00950BDD" w:rsidP="00732741">
      <w:pPr>
        <w:pStyle w:val="BodyText"/>
        <w:rPr>
          <w:lang w:val="sr-Latn-CS"/>
        </w:rPr>
      </w:pPr>
      <w:r>
        <w:rPr>
          <w:lang w:val="sr-Latn-CS"/>
        </w:rPr>
        <w:t>SC Active portal će korisiti bazu podataka koja je smeštena na mašini koja predstavlja web server.</w:t>
      </w:r>
    </w:p>
    <w:p w:rsidR="00206E1F" w:rsidRDefault="00950BDD" w:rsidP="00950BDD">
      <w:pPr>
        <w:pStyle w:val="BodyText"/>
        <w:rPr>
          <w:lang w:val="sr-Latn-CS"/>
        </w:rPr>
      </w:pPr>
      <w:r>
        <w:rPr>
          <w:lang w:val="sr-Latn-CS"/>
        </w:rPr>
        <w:t>SC Active</w:t>
      </w:r>
      <w:r w:rsidR="00732741">
        <w:rPr>
          <w:lang w:val="sr-Latn-CS"/>
        </w:rPr>
        <w:t xml:space="preserve"> sistem će biti zasnovan na klijent/server arhitekturi Web aplika</w:t>
      </w:r>
      <w:r>
        <w:rPr>
          <w:lang w:val="sr-Latn-CS"/>
        </w:rPr>
        <w:t>cija ilustrovanoj na slici 6.1.1</w:t>
      </w:r>
      <w:r w:rsidR="00732741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</w:t>
      </w:r>
      <w:r>
        <w:rPr>
          <w:lang w:val="sr-Latn-CS"/>
        </w:rPr>
        <w:t xml:space="preserve">sistem može raditi i na Linux, </w:t>
      </w:r>
      <w:r w:rsidR="00732741">
        <w:rPr>
          <w:lang w:val="sr-Latn-CS"/>
        </w:rPr>
        <w:t>Windows</w:t>
      </w:r>
      <w:r>
        <w:rPr>
          <w:lang w:val="sr-Latn-CS"/>
        </w:rPr>
        <w:t>, Android i IOs</w:t>
      </w:r>
      <w:r w:rsidR="00732741">
        <w:rPr>
          <w:lang w:val="sr-Latn-CS"/>
        </w:rPr>
        <w:t xml:space="preserve">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>
        <w:rPr>
          <w:lang w:val="sr-Latn-CS"/>
        </w:rPr>
        <w:t>.</w:t>
      </w:r>
    </w:p>
    <w:p w:rsidR="00950BDD" w:rsidRPr="003372D3" w:rsidRDefault="00950BDD" w:rsidP="00950BDD">
      <w:pPr>
        <w:pStyle w:val="BodyText"/>
        <w:rPr>
          <w:lang w:val="sr-Latn-CS"/>
        </w:rPr>
      </w:pPr>
    </w:p>
    <w:p w:rsidR="00206E1F" w:rsidRPr="003372D3" w:rsidRDefault="00181F38" w:rsidP="00E5055D">
      <w:pPr>
        <w:pStyle w:val="BodyText"/>
        <w:ind w:left="851"/>
        <w:rPr>
          <w:lang w:val="sr-Latn-CS"/>
        </w:rPr>
      </w:pPr>
      <w:r>
        <w:rPr>
          <w:noProof/>
          <w:lang w:val="sr-Latn-RS" w:eastAsia="sr-Latn-RS"/>
        </w:rPr>
        <mc:AlternateContent>
          <mc:Choice Requires="wpg">
            <w:drawing>
              <wp:inline distT="0" distB="0" distL="0" distR="0">
                <wp:extent cx="5172075" cy="1267460"/>
                <wp:effectExtent l="9525" t="9525" r="9525" b="8890"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Default="00D7226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SC Active</w:t>
                              </w:r>
                            </w:p>
                            <w:p w:rsidR="005613E4" w:rsidRPr="00AF6B06" w:rsidRDefault="005613E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F06298" w:rsidRDefault="00950BDD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SC Active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="00950BDD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5613E4" w:rsidRPr="00F06298" w:rsidRDefault="00950BDD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Fitness trener</w:t>
                              </w:r>
                            </w:p>
                            <w:p w:rsidR="005613E4" w:rsidRPr="00F06298" w:rsidRDefault="00D72261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Treneri sporta</w:t>
                              </w:r>
                            </w:p>
                            <w:p w:rsidR="005613E4" w:rsidRPr="00D72261" w:rsidRDefault="005613E4" w:rsidP="00D72261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članov</w:t>
                              </w:r>
                              <w:r w:rsidR="00D72261"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5613E4" w:rsidRDefault="00D7226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SC Active</w:t>
                        </w:r>
                      </w:p>
                      <w:p w:rsidR="005613E4" w:rsidRPr="00AF6B06" w:rsidRDefault="005613E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5613E4" w:rsidRPr="00F06298" w:rsidRDefault="00950BDD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SC Active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="00950BDD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5613E4" w:rsidRPr="00F06298" w:rsidRDefault="00950BDD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Fitness trener</w:t>
                        </w:r>
                      </w:p>
                      <w:p w:rsidR="005613E4" w:rsidRPr="00F06298" w:rsidRDefault="00D72261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Treneri sporta</w:t>
                        </w:r>
                      </w:p>
                      <w:p w:rsidR="005613E4" w:rsidRPr="00D72261" w:rsidRDefault="005613E4" w:rsidP="00D72261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članov</w:t>
                        </w:r>
                        <w:r w:rsidR="00D72261"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C3WcMAAADaAAAADwAAAGRycy9kb3ducmV2LnhtbESPQWvCQBSE70L/w/IKvemmHkTSrEEK&#10;LblI0Yrn1+xrkpp9m2TXbOyv7woFj8PMfMNk+WRaMdLgGssKnhcJCOLS6oYrBcfPt/kahPPIGlvL&#10;pOBKDvLNwyzDVNvAexoPvhIRwi5FBbX3XSqlK2sy6Ba2I47etx0M+iiHSuoBQ4SbVi6TZCUNNhwX&#10;auzotabyfLgYBUn4fZc/smjGj2LXh+4rnJZ9UOrpcdq+gPA0+Xv4v11oBSu4XYk3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gt1nDAAAA2gAAAA8AAAAAAAAAAAAA&#10;AAAAoQIAAGRycy9kb3ducmV2LnhtbFBLBQYAAAAABAAEAPkAAACR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ePcMAAADaAAAADwAAAGRycy9kb3ducmV2LnhtbESPQWsCMRSE7wX/Q3iCt5q1iC2rUcQq&#10;tfTU1YPHx+btZnHzEjdR13/fFAo9DjPzDbNY9bYVN+pC41jBZJyBIC6dbrhWcDzsnt9AhIissXVM&#10;Ch4UYLUcPC0w1+7O33QrYi0ShEOOCkyMPpcylIYshrHzxMmrXGcxJtnVUnd4T3Dbypcsm0mLDacF&#10;g542hspzcbUK3uWk/zCVfxSzr8o308vpczvdKzUa9us5iEh9/A//tfdawSv8Xkk3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Jnj3DAAAA2gAAAA8AAAAAAAAAAAAA&#10;AAAAoQIAAGRycy9kb3ducmV2LnhtbFBLBQYAAAAABAAEAPkAAACRAw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D72261">
        <w:rPr>
          <w:rFonts w:ascii="Arial" w:hAnsi="Arial"/>
          <w:b/>
          <w:lang w:val="sr-Latn-CS"/>
        </w:rPr>
        <w:t>SC Active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:rsidR="00206E1F" w:rsidRDefault="00D72261" w:rsidP="0074590A">
      <w:pPr>
        <w:pStyle w:val="BodyText"/>
        <w:rPr>
          <w:b/>
          <w:lang w:val="sr-Latn-CS"/>
        </w:rPr>
      </w:pPr>
      <w:r w:rsidRPr="00D72261">
        <w:rPr>
          <w:b/>
          <w:lang w:val="sr-Latn-CS"/>
        </w:rPr>
        <w:t>Prikaz programa treninga, rasporeda istih i planova ishrane</w:t>
      </w:r>
    </w:p>
    <w:p w:rsidR="00D72261" w:rsidRDefault="00D72261" w:rsidP="0074590A">
      <w:pPr>
        <w:pStyle w:val="BodyText"/>
        <w:rPr>
          <w:lang w:val="sr-Latn-CS"/>
        </w:rPr>
      </w:pPr>
      <w:r>
        <w:rPr>
          <w:lang w:val="sr-Latn-CS"/>
        </w:rPr>
        <w:t>Članovi će imati mogućnost da pregledaju svoje programe treninga, kako u teretani tako i u</w:t>
      </w:r>
      <w:r w:rsidR="00C37A8E">
        <w:rPr>
          <w:lang w:val="sr-Latn-CS"/>
        </w:rPr>
        <w:t xml:space="preserve"> okviru grupnih sportova.</w:t>
      </w:r>
    </w:p>
    <w:p w:rsidR="00C37A8E" w:rsidRDefault="00C37A8E" w:rsidP="0074590A">
      <w:pPr>
        <w:pStyle w:val="BodyText"/>
        <w:rPr>
          <w:lang w:val="sr-Latn-CS"/>
        </w:rPr>
      </w:pPr>
      <w:r>
        <w:rPr>
          <w:lang w:val="sr-Latn-CS"/>
        </w:rPr>
        <w:t>Članovi će moći da se opredele za željenog trenera i da izaberu termin treninga(treninzi u teretani).</w:t>
      </w:r>
    </w:p>
    <w:p w:rsidR="00C37A8E" w:rsidRDefault="00C37A8E" w:rsidP="0074590A">
      <w:pPr>
        <w:pStyle w:val="BodyText"/>
        <w:rPr>
          <w:lang w:val="sr-Latn-CS"/>
        </w:rPr>
      </w:pPr>
      <w:r>
        <w:rPr>
          <w:lang w:val="sr-Latn-CS"/>
        </w:rPr>
        <w:t>Što se tiče grupnih sportova članovima će biti prikazan termin treninga.</w:t>
      </w:r>
    </w:p>
    <w:p w:rsidR="00C37A8E" w:rsidRDefault="00C37A8E" w:rsidP="0074590A">
      <w:pPr>
        <w:pStyle w:val="BodyText"/>
        <w:rPr>
          <w:lang w:val="sr-Latn-CS"/>
        </w:rPr>
      </w:pPr>
      <w:r>
        <w:rPr>
          <w:lang w:val="sr-Latn-CS"/>
        </w:rPr>
        <w:t>U opisu profila svih korisnika sportskog centra će se nalaziti kontakt telefon kao i sve informacije o korisniku.</w:t>
      </w:r>
    </w:p>
    <w:p w:rsidR="00C37A8E" w:rsidRDefault="00C37A8E" w:rsidP="0074590A">
      <w:pPr>
        <w:pStyle w:val="BodyText"/>
        <w:rPr>
          <w:lang w:val="sr-Latn-CS"/>
        </w:rPr>
      </w:pPr>
      <w:r>
        <w:rPr>
          <w:lang w:val="sr-Latn-CS"/>
        </w:rPr>
        <w:t>Svako od korisnika će napraviti svoj nalog putem koga će se prijaviti na portal.</w:t>
      </w:r>
    </w:p>
    <w:p w:rsidR="00206E1F" w:rsidRDefault="00C53F25">
      <w:pPr>
        <w:pStyle w:val="BodyText"/>
        <w:rPr>
          <w:b/>
          <w:lang w:val="sr-Latn-CS"/>
        </w:rPr>
      </w:pPr>
      <w:r>
        <w:rPr>
          <w:b/>
          <w:lang w:val="sr-Latn-CS"/>
        </w:rPr>
        <w:t>Opcija kupovanja sportske opreme</w:t>
      </w:r>
    </w:p>
    <w:p w:rsidR="00C53F25" w:rsidRPr="00C53F25" w:rsidRDefault="00C53F25" w:rsidP="00C53F25">
      <w:pPr>
        <w:pStyle w:val="BodyText"/>
        <w:rPr>
          <w:lang w:val="sr-Latn-CS"/>
        </w:rPr>
      </w:pPr>
      <w:r>
        <w:rPr>
          <w:lang w:val="sr-Latn-CS"/>
        </w:rPr>
        <w:t>Članovi će imati pristup Web Shop-u sportske opreme  koji će imati opremu sortiranu po određenim kategorijama, mogućnost filtriranja proizvoda.</w:t>
      </w:r>
    </w:p>
    <w:p w:rsidR="00206E1F" w:rsidRPr="00D72261" w:rsidRDefault="00206E1F" w:rsidP="00D72261">
      <w:pPr>
        <w:pStyle w:val="BodyText"/>
        <w:ind w:left="0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:rsidR="00206E1F" w:rsidRPr="003372D3" w:rsidRDefault="00C53F25" w:rsidP="00445A8C">
      <w:pPr>
        <w:pStyle w:val="BodyText"/>
        <w:rPr>
          <w:lang w:val="sr-Latn-CS"/>
        </w:rPr>
      </w:pPr>
      <w:r>
        <w:rPr>
          <w:lang w:val="sr-Latn-CS"/>
        </w:rPr>
        <w:t>SC Active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 xml:space="preserve">skripting jezika za </w:t>
      </w:r>
      <w:r w:rsidR="00C53F25">
        <w:rPr>
          <w:lang w:val="sr-Latn-CS"/>
        </w:rPr>
        <w:t>Linux, Windows, Android i IOs</w:t>
      </w:r>
      <w:r w:rsidR="00C53F25">
        <w:rPr>
          <w:lang w:val="sr-Latn-CS"/>
        </w:rPr>
        <w:t xml:space="preserve"> platforme</w:t>
      </w:r>
      <w:r w:rsidR="00C206AF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</w:t>
      </w:r>
      <w:r w:rsidR="00C53F25">
        <w:rPr>
          <w:lang w:val="sr-Latn-CS"/>
        </w:rPr>
        <w:t xml:space="preserve">Linux, Windows, Android i IOs </w:t>
      </w:r>
      <w:r>
        <w:rPr>
          <w:lang w:val="sr-Latn-CS"/>
        </w:rPr>
        <w:t>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C53F25" w:rsidRDefault="00D44844" w:rsidP="00C53F2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:rsidR="00206E1F" w:rsidRPr="00C53F25" w:rsidRDefault="00C53F25" w:rsidP="00C53F25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 w:val="0"/>
          <w:lang w:val="sr-Latn-CS"/>
        </w:rPr>
        <w:t xml:space="preserve">Cena projekta </w:t>
      </w:r>
      <w:r w:rsidR="005E66E5">
        <w:rPr>
          <w:rFonts w:ascii="Times New Roman" w:hAnsi="Times New Roman" w:cs="Times New Roman"/>
          <w:b w:val="0"/>
          <w:lang w:val="sr-Latn-CS"/>
        </w:rPr>
        <w:t>zavisi od cene host servera i cene server računara.</w:t>
      </w:r>
    </w:p>
    <w:p w:rsidR="00206E1F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:rsidR="005E66E5" w:rsidRPr="005E66E5" w:rsidRDefault="005E66E5" w:rsidP="005E66E5">
      <w:pPr>
        <w:ind w:left="720"/>
        <w:rPr>
          <w:lang w:val="sr-Latn-CS"/>
        </w:rPr>
      </w:pPr>
      <w:r>
        <w:rPr>
          <w:lang w:val="sr-Latn-CS"/>
        </w:rPr>
        <w:t>Za izradu ovog projekta biće potrebne licence za Visual Studio i bazu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E66E5">
        <w:rPr>
          <w:lang w:val="sr-Latn-CS"/>
        </w:rPr>
        <w:t>SC Active portala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 i članove </w:t>
      </w:r>
      <w:r w:rsidR="005E66E5">
        <w:rPr>
          <w:lang w:val="sr-Latn-CS"/>
        </w:rPr>
        <w:t>portala,</w:t>
      </w:r>
      <w:r>
        <w:rPr>
          <w:lang w:val="sr-Latn-CS"/>
        </w:rPr>
        <w:t xml:space="preserve"> (uključujući i </w:t>
      </w:r>
      <w:r w:rsidR="005E66E5">
        <w:rPr>
          <w:lang w:val="sr-Latn-CS"/>
        </w:rPr>
        <w:t>sve trenere</w:t>
      </w:r>
      <w:r>
        <w:rPr>
          <w:lang w:val="sr-Latn-CS"/>
        </w:rPr>
        <w:t>) 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:rsidR="005613E4" w:rsidRPr="003372D3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>Posetioci p</w:t>
      </w:r>
      <w:r w:rsidR="005E66E5">
        <w:rPr>
          <w:lang w:val="sr-Latn-CS"/>
        </w:rPr>
        <w:t>ortala</w:t>
      </w:r>
      <w:r>
        <w:rPr>
          <w:lang w:val="sr-Latn-CS"/>
        </w:rPr>
        <w:t xml:space="preserve"> pristupaju informacijama bez potrebe prijavljivanja na sistem.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t>Unos, prikaz i ažuriranje osnovnih podataka o laboratoriji</w:t>
      </w:r>
      <w:bookmarkEnd w:id="22"/>
    </w:p>
    <w:p w:rsidR="002A5E27" w:rsidRPr="003372D3" w:rsidRDefault="005E66E5" w:rsidP="002A5E27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2A5E27">
        <w:rPr>
          <w:lang w:val="sr-Latn-CS"/>
        </w:rPr>
        <w:t xml:space="preserve"> je zadužen za ažuriranje osnovnih podataka o </w:t>
      </w:r>
      <w:r>
        <w:rPr>
          <w:lang w:val="sr-Latn-CS"/>
        </w:rPr>
        <w:t>sportskom centru</w:t>
      </w:r>
      <w:r w:rsidR="002A5E27">
        <w:rPr>
          <w:lang w:val="sr-Latn-CS"/>
        </w:rPr>
        <w:t xml:space="preserve"> koji će se prikazivati na glavnoj stranici</w:t>
      </w:r>
      <w:r>
        <w:rPr>
          <w:lang w:val="sr-Latn-CS"/>
        </w:rPr>
        <w:t xml:space="preserve"> Web aplikacije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:rsidR="00206E1F" w:rsidRPr="003372D3" w:rsidRDefault="00254CBE" w:rsidP="005A3F8C">
      <w:pPr>
        <w:pStyle w:val="Heading2"/>
        <w:rPr>
          <w:lang w:val="sr-Latn-CS"/>
        </w:rPr>
      </w:pPr>
      <w:bookmarkStart w:id="23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>brisanje članova</w:t>
      </w:r>
      <w:bookmarkEnd w:id="23"/>
    </w:p>
    <w:p w:rsidR="00206E1F" w:rsidRPr="003372D3" w:rsidRDefault="005E66E5" w:rsidP="009029D5">
      <w:pPr>
        <w:pStyle w:val="BodyText"/>
        <w:rPr>
          <w:lang w:val="sr-Latn-CS"/>
        </w:rPr>
      </w:pPr>
      <w:r>
        <w:rPr>
          <w:lang w:val="sr-Latn-CS"/>
        </w:rPr>
        <w:t>Administrator ima</w:t>
      </w:r>
      <w:r w:rsidR="005A3F8C">
        <w:rPr>
          <w:lang w:val="sr-Latn-CS"/>
        </w:rPr>
        <w:t xml:space="preserve"> mogućnost kreiranja novih i brisanja postojećih korisničkih naloga za članove </w:t>
      </w:r>
      <w:r>
        <w:rPr>
          <w:lang w:val="sr-Latn-CS"/>
        </w:rPr>
        <w:t>portala</w:t>
      </w:r>
      <w:r w:rsidR="005A3F8C">
        <w:rPr>
          <w:lang w:val="sr-Latn-CS"/>
        </w:rPr>
        <w:t xml:space="preserve">. 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>Unos, prikaz i ažuriranje podataka o članovima laboratorije</w:t>
      </w:r>
      <w:bookmarkEnd w:id="24"/>
    </w:p>
    <w:p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>Za svaki krei</w:t>
      </w:r>
      <w:r w:rsidR="005E66E5">
        <w:rPr>
          <w:lang w:val="sr-Latn-CS"/>
        </w:rPr>
        <w:t>rani nalog za člana portala</w:t>
      </w:r>
      <w:r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:rsidR="00206E1F" w:rsidRPr="003372D3" w:rsidRDefault="00254CBE">
      <w:pPr>
        <w:pStyle w:val="Heading2"/>
        <w:rPr>
          <w:lang w:val="sr-Latn-CS"/>
        </w:rPr>
      </w:pPr>
      <w:bookmarkStart w:id="25" w:name="_Toc161771515"/>
      <w:r w:rsidRPr="00254CBE">
        <w:rPr>
          <w:lang w:val="sr-Latn-CS"/>
        </w:rPr>
        <w:t>Unos, prikaz i ažuriranje o podataka o objavljenim publikacijama</w:t>
      </w:r>
      <w:bookmarkEnd w:id="25"/>
    </w:p>
    <w:p w:rsidR="00206E1F" w:rsidRPr="00CA004E" w:rsidRDefault="009029D5" w:rsidP="009029D5">
      <w:pPr>
        <w:pStyle w:val="BodyText"/>
        <w:rPr>
          <w:lang w:val="sr-Latn-RS"/>
        </w:rPr>
      </w:pPr>
      <w:r>
        <w:rPr>
          <w:lang w:val="sr-Latn-CS"/>
        </w:rPr>
        <w:t>Sistem treba da omogući unos publikacija i ažuriranje podataka o publika</w:t>
      </w:r>
      <w:r w:rsidR="00CA004E">
        <w:rPr>
          <w:lang w:val="sr-Latn-CS"/>
        </w:rPr>
        <w:t>cijama odgovarajućih članova sportskog centra</w:t>
      </w:r>
      <w:r>
        <w:rPr>
          <w:lang w:val="sr-Latn-CS"/>
        </w:rPr>
        <w:t>. Prikaz publikacija treba organizovati na centralno</w:t>
      </w:r>
      <w:r w:rsidR="00CA004E">
        <w:rPr>
          <w:lang w:val="sr-Latn-CS"/>
        </w:rPr>
        <w:t>m nivou, po članovima, po tipu sporta i sli</w:t>
      </w:r>
      <w:r w:rsidR="00CA004E">
        <w:rPr>
          <w:lang w:val="sr-Latn-RS"/>
        </w:rPr>
        <w:t>čno.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>Kao dopuna pretpostavki i zavisnosti</w:t>
      </w:r>
      <w:r w:rsidR="00CA004E">
        <w:rPr>
          <w:lang w:val="sr-Latn-CS"/>
        </w:rPr>
        <w:t xml:space="preserve"> definisanih u odeljku 6, SC Active </w:t>
      </w:r>
      <w:r>
        <w:rPr>
          <w:lang w:val="sr-Latn-CS"/>
        </w:rPr>
        <w:t xml:space="preserve"> sistem će biti razvijan pod sledećim ograničenjima:</w:t>
      </w:r>
    </w:p>
    <w:p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CA004E" w:rsidRPr="003372D3" w:rsidRDefault="00CA004E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Postojaće ograničenja u vezi licenciranja softvera koji su navedeni pod stavkom 6.5.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lastRenderedPageBreak/>
        <w:t>Prioritet funkcionalnosti</w:t>
      </w:r>
      <w:bookmarkEnd w:id="28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Prijavljivanje na </w:t>
      </w:r>
      <w:r w:rsidR="00CA004E">
        <w:rPr>
          <w:lang w:val="sr-Latn-CS"/>
        </w:rPr>
        <w:t>portal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5A3F8C">
        <w:rPr>
          <w:lang w:val="sr-Latn-CS"/>
        </w:rPr>
        <w:t>, arhiviranje</w:t>
      </w:r>
      <w:r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>
        <w:rPr>
          <w:lang w:val="sr-Latn-CS"/>
        </w:rPr>
        <w:t xml:space="preserve"> članova</w:t>
      </w:r>
      <w:r w:rsidR="00D21A8C">
        <w:rPr>
          <w:lang w:val="sr-Latn-CS"/>
        </w:rPr>
        <w:t xml:space="preserve"> </w:t>
      </w:r>
    </w:p>
    <w:p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</w:t>
      </w:r>
      <w:r w:rsidR="00C83DEF">
        <w:rPr>
          <w:lang w:val="sr-Latn-CS"/>
        </w:rPr>
        <w:t xml:space="preserve"> o</w:t>
      </w:r>
      <w:r>
        <w:rPr>
          <w:lang w:val="sr-Latn-CS"/>
        </w:rPr>
        <w:t xml:space="preserve"> podataka o</w:t>
      </w:r>
      <w:r w:rsidR="00C83DEF">
        <w:rPr>
          <w:lang w:val="sr-Latn-CS"/>
        </w:rPr>
        <w:t xml:space="preserve"> objavljenim publikacijama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članovima</w:t>
      </w:r>
      <w:r w:rsidR="00CA004E">
        <w:rPr>
          <w:lang w:val="sr-Latn-CS"/>
        </w:rPr>
        <w:t xml:space="preserve"> portala</w:t>
      </w:r>
    </w:p>
    <w:p w:rsidR="00206E1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osnovnih podataka o </w:t>
      </w:r>
      <w:r w:rsidR="00CA004E">
        <w:rPr>
          <w:lang w:val="sr-Latn-CS"/>
        </w:rPr>
        <w:t>sportovima</w:t>
      </w:r>
    </w:p>
    <w:p w:rsidR="00CD4677" w:rsidRPr="00C83DEF" w:rsidRDefault="00CD4677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Web Shop-a</w:t>
      </w:r>
    </w:p>
    <w:p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 Ministarstva za nauku i sport.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:rsidR="00206E1F" w:rsidRPr="00CD4677" w:rsidRDefault="00CD4677" w:rsidP="003356F6">
      <w:pPr>
        <w:pStyle w:val="BodyText"/>
        <w:rPr>
          <w:lang w:val="sr-Latn-RS"/>
        </w:rPr>
      </w:pPr>
      <w:r>
        <w:rPr>
          <w:lang w:val="sr-Latn-CS"/>
        </w:rPr>
        <w:t>SC Active</w:t>
      </w:r>
      <w:r w:rsidR="003356F6">
        <w:rPr>
          <w:lang w:val="sr-Latn-CS"/>
        </w:rPr>
        <w:t xml:space="preserve"> </w:t>
      </w:r>
      <w:r>
        <w:rPr>
          <w:lang w:val="sr-Latn-CS"/>
        </w:rPr>
        <w:t>portal</w:t>
      </w:r>
      <w:r w:rsidR="003356F6">
        <w:rPr>
          <w:lang w:val="sr-Latn-CS"/>
        </w:rPr>
        <w:t xml:space="preserve"> će biti realizovan korišćenjem </w:t>
      </w:r>
      <w:r>
        <w:rPr>
          <w:lang w:val="sr-Latn-CS"/>
        </w:rPr>
        <w:t>JavaScript</w:t>
      </w:r>
      <w:r w:rsidR="003356F6">
        <w:rPr>
          <w:lang w:val="sr-Latn-CS"/>
        </w:rPr>
        <w:t xml:space="preserve">, </w:t>
      </w:r>
      <w:r>
        <w:rPr>
          <w:lang w:val="sr-Latn-CS"/>
        </w:rPr>
        <w:t>dok će kao DBMS koristiti MySQL, a za serversku stranu bi</w:t>
      </w:r>
      <w:r>
        <w:rPr>
          <w:lang w:val="sr-Latn-RS"/>
        </w:rPr>
        <w:t>će korišćen .NET framework.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Web aplikacije mora da bude optimizovan za </w:t>
      </w:r>
      <w:r w:rsidR="00CD4677">
        <w:rPr>
          <w:lang w:val="sr-Latn-CS"/>
        </w:rPr>
        <w:t>sve Web čitače.</w:t>
      </w:r>
    </w:p>
    <w:p w:rsidR="00206E1F" w:rsidRPr="003372D3" w:rsidRDefault="00B849B5">
      <w:pPr>
        <w:pStyle w:val="Heading2"/>
        <w:rPr>
          <w:lang w:val="sr-Latn-CS"/>
        </w:rPr>
      </w:pPr>
      <w:bookmarkStart w:id="32" w:name="_Toc161771524"/>
      <w:r>
        <w:rPr>
          <w:lang w:val="sr-Latn-CS"/>
        </w:rPr>
        <w:t>Zahtevi u pogledu performansi</w:t>
      </w:r>
      <w:bookmarkEnd w:id="32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CD4677">
        <w:rPr>
          <w:lang w:val="sr-Latn-CS"/>
        </w:rPr>
        <w:t>SC Active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:rsidR="00CD4677" w:rsidRPr="003372D3" w:rsidRDefault="00CD4677" w:rsidP="00CD4677">
      <w:pPr>
        <w:pStyle w:val="BodyText"/>
        <w:rPr>
          <w:lang w:val="sr-Latn-CS"/>
        </w:rPr>
      </w:pPr>
      <w:bookmarkStart w:id="37" w:name="_Toc161771529"/>
      <w:r>
        <w:rPr>
          <w:lang w:val="sr-Latn-CS"/>
        </w:rPr>
        <w:t xml:space="preserve">Sistem će biti intuitivan za korišćenje i neće </w:t>
      </w:r>
      <w:r>
        <w:rPr>
          <w:lang w:val="sr-Latn-CS"/>
        </w:rPr>
        <w:t>posedovati online uputstvo.</w:t>
      </w:r>
    </w:p>
    <w:p w:rsidR="00206E1F" w:rsidRPr="003372D3" w:rsidRDefault="00D20F4E">
      <w:pPr>
        <w:pStyle w:val="Heading2"/>
        <w:rPr>
          <w:lang w:val="sr-Latn-CS"/>
        </w:rPr>
      </w:pPr>
      <w:r>
        <w:rPr>
          <w:lang w:val="sr-Latn-CS"/>
        </w:rPr>
        <w:t>Uputstvo za instalaciju i konfigurisanje</w:t>
      </w:r>
      <w:bookmarkEnd w:id="37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 xml:space="preserve">Proizvod ne zahteva posebno pakovanje jer </w:t>
      </w:r>
      <w:r w:rsidR="00CD4677">
        <w:rPr>
          <w:lang w:val="sr-Latn-CS"/>
        </w:rPr>
        <w:t>se nalazi na Web portalu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631" w:rsidRDefault="00C46631">
      <w:r>
        <w:separator/>
      </w:r>
    </w:p>
  </w:endnote>
  <w:endnote w:type="continuationSeparator" w:id="0">
    <w:p w:rsidR="00C46631" w:rsidRDefault="00C4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CD4677" w:rsidRDefault="005613E4" w:rsidP="00CD4677">
          <w:pPr>
            <w:jc w:val="center"/>
          </w:pPr>
          <w:r w:rsidRPr="003372D3">
            <w:rPr>
              <w:lang w:val="sr-Latn-CS"/>
            </w:rPr>
            <w:sym w:font="Symbol" w:char="F0D3"/>
          </w:r>
          <w:r w:rsidR="00CD4677">
            <w:rPr>
              <w:lang w:val="sr-Latn-CS"/>
            </w:rPr>
            <w:t>IMD</w:t>
          </w:r>
          <w:r w:rsidR="00CD4677">
            <w:t>^2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D35DB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3D35DB" w:rsidRPr="003D35DB">
              <w:rPr>
                <w:rStyle w:val="PageNumber"/>
                <w:noProof/>
                <w:lang w:val="sr-Latn-CS"/>
              </w:rPr>
              <w:t>9</w:t>
            </w:r>
          </w:fldSimple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631" w:rsidRDefault="00C46631">
      <w:r>
        <w:separator/>
      </w:r>
    </w:p>
  </w:footnote>
  <w:footnote w:type="continuationSeparator" w:id="0">
    <w:p w:rsidR="00C46631" w:rsidRDefault="00C46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Pr="00CD4677" w:rsidRDefault="00CD4677">
    <w:pPr>
      <w:pBdr>
        <w:bottom w:val="single" w:sz="6" w:space="1" w:color="auto"/>
      </w:pBdr>
      <w:jc w:val="right"/>
      <w:rPr>
        <w:rFonts w:ascii="Arial" w:hAnsi="Arial" w:cs="Arial"/>
        <w:b/>
        <w:sz w:val="44"/>
      </w:rPr>
    </w:pPr>
    <w:r w:rsidRPr="00CD4677">
      <w:rPr>
        <w:rFonts w:ascii="Arial" w:hAnsi="Arial" w:cs="Arial"/>
        <w:b/>
        <w:sz w:val="36"/>
        <w:lang w:val="sr-Latn-CS"/>
      </w:rPr>
      <w:t>IMD</w:t>
    </w:r>
    <w:r w:rsidRPr="00CD4677">
      <w:rPr>
        <w:rFonts w:ascii="Arial" w:hAnsi="Arial" w:cs="Arial"/>
        <w:b/>
        <w:sz w:val="36"/>
      </w:rPr>
      <w:t>^2</w:t>
    </w:r>
  </w:p>
  <w:p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>
      <w:tc>
        <w:tcPr>
          <w:tcW w:w="6379" w:type="dxa"/>
        </w:tcPr>
        <w:p w:rsidR="00CD4677" w:rsidRPr="003372D3" w:rsidRDefault="00CD4677">
          <w:pPr>
            <w:rPr>
              <w:lang w:val="sr-Latn-CS"/>
            </w:rPr>
          </w:pPr>
          <w:r>
            <w:rPr>
              <w:lang w:val="sr-Latn-CS"/>
            </w:rPr>
            <w:t>SC Active</w:t>
          </w:r>
        </w:p>
      </w:tc>
      <w:tc>
        <w:tcPr>
          <w:tcW w:w="3179" w:type="dxa"/>
        </w:tcPr>
        <w:p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>
      <w:tc>
        <w:tcPr>
          <w:tcW w:w="63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CD4677">
          <w:pPr>
            <w:rPr>
              <w:lang w:val="sr-Latn-CS"/>
            </w:rPr>
          </w:pPr>
          <w:r>
            <w:rPr>
              <w:lang w:val="sr-Latn-CS"/>
            </w:rPr>
            <w:t xml:space="preserve">  Datum:  17</w:t>
          </w:r>
          <w:r w:rsidR="00AF6579">
            <w:rPr>
              <w:lang w:val="sr-Latn-CS"/>
            </w:rPr>
            <w:t>.03.2022</w:t>
          </w:r>
          <w:r w:rsidR="005613E4" w:rsidRPr="003372D3">
            <w:rPr>
              <w:lang w:val="sr-Latn-CS"/>
            </w:rPr>
            <w:t>. god.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6420B2B"/>
    <w:multiLevelType w:val="hybridMultilevel"/>
    <w:tmpl w:val="EBB63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0"/>
  </w:num>
  <w:num w:numId="5">
    <w:abstractNumId w:val="17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20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817C9"/>
    <w:rsid w:val="00097F43"/>
    <w:rsid w:val="000B5D20"/>
    <w:rsid w:val="000E3E36"/>
    <w:rsid w:val="0013157C"/>
    <w:rsid w:val="00142D6C"/>
    <w:rsid w:val="00143087"/>
    <w:rsid w:val="00144506"/>
    <w:rsid w:val="00150CC1"/>
    <w:rsid w:val="00160CB6"/>
    <w:rsid w:val="00181F38"/>
    <w:rsid w:val="00190105"/>
    <w:rsid w:val="001D0890"/>
    <w:rsid w:val="001F663F"/>
    <w:rsid w:val="001F7D36"/>
    <w:rsid w:val="00206E1F"/>
    <w:rsid w:val="00254CBE"/>
    <w:rsid w:val="00270678"/>
    <w:rsid w:val="002922C4"/>
    <w:rsid w:val="002A5E27"/>
    <w:rsid w:val="002D5541"/>
    <w:rsid w:val="003275E7"/>
    <w:rsid w:val="003307CF"/>
    <w:rsid w:val="003356F6"/>
    <w:rsid w:val="003372D3"/>
    <w:rsid w:val="00347321"/>
    <w:rsid w:val="00363206"/>
    <w:rsid w:val="003860D3"/>
    <w:rsid w:val="0039103B"/>
    <w:rsid w:val="003B1702"/>
    <w:rsid w:val="003B7A84"/>
    <w:rsid w:val="003D35DB"/>
    <w:rsid w:val="003D5C38"/>
    <w:rsid w:val="00410F5F"/>
    <w:rsid w:val="00430165"/>
    <w:rsid w:val="00445A8C"/>
    <w:rsid w:val="00473588"/>
    <w:rsid w:val="00491CC1"/>
    <w:rsid w:val="004A4EEF"/>
    <w:rsid w:val="004B1084"/>
    <w:rsid w:val="004E6C9A"/>
    <w:rsid w:val="00500DA2"/>
    <w:rsid w:val="005613E4"/>
    <w:rsid w:val="00571FC4"/>
    <w:rsid w:val="005A3F8C"/>
    <w:rsid w:val="005D021A"/>
    <w:rsid w:val="005E0190"/>
    <w:rsid w:val="005E66E5"/>
    <w:rsid w:val="00631C6F"/>
    <w:rsid w:val="0063291D"/>
    <w:rsid w:val="0063574A"/>
    <w:rsid w:val="0069445A"/>
    <w:rsid w:val="006B668A"/>
    <w:rsid w:val="006F37E4"/>
    <w:rsid w:val="00712834"/>
    <w:rsid w:val="00716C93"/>
    <w:rsid w:val="00732741"/>
    <w:rsid w:val="0074590A"/>
    <w:rsid w:val="007827E1"/>
    <w:rsid w:val="007B440C"/>
    <w:rsid w:val="007C6B66"/>
    <w:rsid w:val="00804367"/>
    <w:rsid w:val="00813E92"/>
    <w:rsid w:val="00873886"/>
    <w:rsid w:val="00894599"/>
    <w:rsid w:val="008D40CE"/>
    <w:rsid w:val="009029D5"/>
    <w:rsid w:val="009075F6"/>
    <w:rsid w:val="00930725"/>
    <w:rsid w:val="00950BDD"/>
    <w:rsid w:val="0095579F"/>
    <w:rsid w:val="009662F3"/>
    <w:rsid w:val="00967902"/>
    <w:rsid w:val="009A291F"/>
    <w:rsid w:val="009B2233"/>
    <w:rsid w:val="009B3AA3"/>
    <w:rsid w:val="00A12200"/>
    <w:rsid w:val="00A2296C"/>
    <w:rsid w:val="00A763B7"/>
    <w:rsid w:val="00A82910"/>
    <w:rsid w:val="00AD17B6"/>
    <w:rsid w:val="00AF19B4"/>
    <w:rsid w:val="00AF6332"/>
    <w:rsid w:val="00AF6579"/>
    <w:rsid w:val="00AF6B06"/>
    <w:rsid w:val="00B2776D"/>
    <w:rsid w:val="00B46D71"/>
    <w:rsid w:val="00B849B5"/>
    <w:rsid w:val="00BC2229"/>
    <w:rsid w:val="00C032FC"/>
    <w:rsid w:val="00C206AF"/>
    <w:rsid w:val="00C37A8E"/>
    <w:rsid w:val="00C44BC7"/>
    <w:rsid w:val="00C46631"/>
    <w:rsid w:val="00C503E4"/>
    <w:rsid w:val="00C53F25"/>
    <w:rsid w:val="00C612C3"/>
    <w:rsid w:val="00C83DEF"/>
    <w:rsid w:val="00C9046D"/>
    <w:rsid w:val="00CA004E"/>
    <w:rsid w:val="00CA58C5"/>
    <w:rsid w:val="00CA62F9"/>
    <w:rsid w:val="00CB17FD"/>
    <w:rsid w:val="00CC03FB"/>
    <w:rsid w:val="00CD4677"/>
    <w:rsid w:val="00D00311"/>
    <w:rsid w:val="00D20F4E"/>
    <w:rsid w:val="00D21A8C"/>
    <w:rsid w:val="00D402FD"/>
    <w:rsid w:val="00D44844"/>
    <w:rsid w:val="00D62AEA"/>
    <w:rsid w:val="00D652FA"/>
    <w:rsid w:val="00D67D2B"/>
    <w:rsid w:val="00D72261"/>
    <w:rsid w:val="00D7252F"/>
    <w:rsid w:val="00DC3177"/>
    <w:rsid w:val="00DE518F"/>
    <w:rsid w:val="00E061BD"/>
    <w:rsid w:val="00E315D8"/>
    <w:rsid w:val="00E5055D"/>
    <w:rsid w:val="00E604E6"/>
    <w:rsid w:val="00E934AD"/>
    <w:rsid w:val="00EC64E2"/>
    <w:rsid w:val="00F02B6F"/>
    <w:rsid w:val="00F06298"/>
    <w:rsid w:val="00F6773B"/>
    <w:rsid w:val="00F70F8C"/>
    <w:rsid w:val="00F71D08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9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Dule</cp:lastModifiedBy>
  <cp:revision>2</cp:revision>
  <cp:lastPrinted>1900-12-31T23:00:00Z</cp:lastPrinted>
  <dcterms:created xsi:type="dcterms:W3CDTF">2022-03-17T16:49:00Z</dcterms:created>
  <dcterms:modified xsi:type="dcterms:W3CDTF">2022-03-17T16:49:00Z</dcterms:modified>
</cp:coreProperties>
</file>